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D0F09A" w14:textId="10520573" w:rsidR="003E3B1D" w:rsidRPr="00670F23" w:rsidRDefault="00CC02FC">
      <w:pPr>
        <w:pStyle w:val="Name"/>
        <w:rPr>
          <w:color w:val="33E3B4"/>
        </w:rPr>
      </w:pPr>
      <w:r w:rsidRPr="00670F23">
        <w:rPr>
          <w:noProof/>
          <w:color w:val="4866A2"/>
          <w:lang w:eastAsia="en-US"/>
        </w:rPr>
        <w:drawing>
          <wp:anchor distT="0" distB="0" distL="114300" distR="114300" simplePos="0" relativeHeight="251658240" behindDoc="1" locked="0" layoutInCell="1" allowOverlap="1" wp14:anchorId="6A16C125" wp14:editId="7BF20FB8">
            <wp:simplePos x="0" y="0"/>
            <wp:positionH relativeFrom="column">
              <wp:posOffset>24281</wp:posOffset>
            </wp:positionH>
            <wp:positionV relativeFrom="paragraph">
              <wp:posOffset>-500185</wp:posOffset>
            </wp:positionV>
            <wp:extent cx="910150" cy="910150"/>
            <wp:effectExtent l="0" t="0" r="4445" b="444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rofile_pic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0150" cy="910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F0411" w:rsidRPr="00670F23">
        <w:rPr>
          <w:color w:val="4866A2"/>
        </w:rPr>
        <w:tab/>
        <w:t xml:space="preserve">  </w:t>
      </w:r>
      <w:r w:rsidRPr="00670F23">
        <w:rPr>
          <w:color w:val="4866A2"/>
        </w:rPr>
        <w:tab/>
      </w:r>
      <w:r w:rsidRPr="00670F23">
        <w:rPr>
          <w:color w:val="3FA8BB"/>
        </w:rPr>
        <w:t xml:space="preserve"> </w:t>
      </w:r>
      <w:r w:rsidR="000E5C93" w:rsidRPr="00670F23">
        <w:rPr>
          <w:color w:val="3FA8BB"/>
        </w:rPr>
        <w:t xml:space="preserve">Amelia </w:t>
      </w:r>
      <w:r w:rsidR="00170401" w:rsidRPr="00670F23">
        <w:rPr>
          <w:color w:val="3FA8BB"/>
        </w:rPr>
        <w:t xml:space="preserve">L. </w:t>
      </w:r>
      <w:r w:rsidR="000E5C93" w:rsidRPr="00670F23">
        <w:rPr>
          <w:color w:val="3FA8BB"/>
        </w:rPr>
        <w:t>Brown</w:t>
      </w:r>
    </w:p>
    <w:p w14:paraId="6F9445D8" w14:textId="78E1154D" w:rsidR="003E3B1D" w:rsidRDefault="00C716C0" w:rsidP="00C716C0">
      <w:pPr>
        <w:pStyle w:val="ContactInfo"/>
        <w:spacing w:after="0"/>
      </w:pPr>
      <w:hyperlink r:id="rId9" w:history="1">
        <w:r w:rsidRPr="00477D07">
          <w:rPr>
            <w:rStyle w:val="Hyperlink"/>
          </w:rPr>
          <w:t>brown.amelia@gmail.com</w:t>
        </w:r>
      </w:hyperlink>
      <w:r>
        <w:t xml:space="preserve"> </w:t>
      </w:r>
      <w:r w:rsidR="00707F45">
        <w:tab/>
        <w:t xml:space="preserve">    </w:t>
      </w:r>
      <w:r w:rsidR="00FA44B1">
        <w:tab/>
      </w:r>
      <w:r w:rsidR="00FA44B1">
        <w:tab/>
      </w:r>
      <w:r>
        <w:t xml:space="preserve">(914) 393-8752    </w:t>
      </w:r>
      <w:r w:rsidR="00B135D2">
        <w:tab/>
      </w:r>
      <w:r w:rsidR="00FA44B1">
        <w:tab/>
      </w:r>
      <w:bookmarkStart w:id="0" w:name="_GoBack"/>
      <w:bookmarkEnd w:id="0"/>
      <w:r>
        <w:t>1</w:t>
      </w:r>
      <w:r w:rsidR="000E5C93">
        <w:t>43 Great Oak Lane</w:t>
      </w:r>
      <w:r w:rsidR="00647BAF">
        <w:tab/>
      </w:r>
      <w:r w:rsidR="00647BAF">
        <w:tab/>
      </w:r>
      <w:r w:rsidR="00647BAF">
        <w:tab/>
      </w:r>
      <w:r w:rsidR="00647BAF">
        <w:tab/>
      </w:r>
      <w:r w:rsidR="00647BAF">
        <w:tab/>
      </w:r>
      <w:r w:rsidR="00647BAF">
        <w:tab/>
      </w:r>
      <w:r w:rsidR="00647BAF">
        <w:tab/>
      </w:r>
      <w:r w:rsidR="00647BAF">
        <w:tab/>
      </w:r>
      <w:r w:rsidR="00647BAF">
        <w:tab/>
      </w:r>
      <w:r w:rsidR="00647BAF">
        <w:tab/>
      </w:r>
      <w:r w:rsidR="00FA44B1">
        <w:tab/>
      </w:r>
      <w:r w:rsidR="00170401">
        <w:t>Pleasantville, NY 10570</w:t>
      </w:r>
      <w:r w:rsidR="000E5C93">
        <w:t xml:space="preserve">   </w:t>
      </w:r>
    </w:p>
    <w:p w14:paraId="264872F8" w14:textId="2F3DBE99" w:rsidR="003E3B1D" w:rsidRDefault="00AD3A01" w:rsidP="003405C7">
      <w:pPr>
        <w:pStyle w:val="Heading1"/>
        <w:spacing w:before="0" w:after="120"/>
      </w:pPr>
      <w:sdt>
        <w:sdtPr>
          <w:id w:val="-819804518"/>
          <w:placeholder>
            <w:docPart w:val="FADB3571C91B9E41B45715E87FBD0257"/>
          </w:placeholder>
          <w:temporary/>
          <w:showingPlcHdr/>
          <w15:appearance w15:val="hidden"/>
        </w:sdtPr>
        <w:sdtEndPr/>
        <w:sdtContent>
          <w:r w:rsidR="004E5170" w:rsidRPr="00670F23">
            <w:rPr>
              <w:color w:val="4866A2"/>
            </w:rPr>
            <w:t>Skills Summary</w:t>
          </w:r>
        </w:sdtContent>
      </w:sdt>
    </w:p>
    <w:p w14:paraId="446F658A" w14:textId="469E6E70" w:rsidR="00302BC9" w:rsidRDefault="000E5C93" w:rsidP="0048150F">
      <w:pPr>
        <w:pStyle w:val="ContactInfo"/>
      </w:pPr>
      <w:r>
        <w:t>Python</w:t>
      </w:r>
      <w:r w:rsidR="00985ADC">
        <w:t xml:space="preserve"> &amp; Java</w:t>
      </w:r>
      <w:r>
        <w:t xml:space="preserve"> Programmer – fluent, versatile, creative</w:t>
      </w:r>
    </w:p>
    <w:p w14:paraId="009749FC" w14:textId="4BD28F70" w:rsidR="00302BC9" w:rsidRDefault="00302BC9" w:rsidP="0048150F">
      <w:pPr>
        <w:pStyle w:val="ContactInfo"/>
      </w:pPr>
      <w:r>
        <w:t>Adept at quickly picking up new tools and techniques</w:t>
      </w:r>
    </w:p>
    <w:p w14:paraId="46FDFCC6" w14:textId="437CB99A" w:rsidR="000426A4" w:rsidRDefault="00CB09CF" w:rsidP="0048150F">
      <w:pPr>
        <w:pStyle w:val="ContactInfo"/>
      </w:pPr>
      <w:r>
        <w:t xml:space="preserve">Image Processing, </w:t>
      </w:r>
      <w:r w:rsidR="000426A4">
        <w:t>Data Analysis</w:t>
      </w:r>
      <w:r>
        <w:t xml:space="preserve">, and Objected-Oriented Programming </w:t>
      </w:r>
      <w:r w:rsidR="00985ADC">
        <w:t>Experience</w:t>
      </w:r>
    </w:p>
    <w:p w14:paraId="18D70290" w14:textId="328810B4" w:rsidR="00B64653" w:rsidRDefault="000E5C93" w:rsidP="0048150F">
      <w:pPr>
        <w:pStyle w:val="ContactInfo"/>
      </w:pPr>
      <w:r>
        <w:t>Other languages</w:t>
      </w:r>
      <w:r w:rsidR="00170401">
        <w:t>/skills</w:t>
      </w:r>
      <w:r w:rsidR="004266D4">
        <w:t>:</w:t>
      </w:r>
      <w:r>
        <w:t xml:space="preserve"> </w:t>
      </w:r>
      <w:r w:rsidR="00985ADC">
        <w:t>Fiji,</w:t>
      </w:r>
      <w:r>
        <w:t xml:space="preserve"> excel</w:t>
      </w:r>
      <w:r w:rsidR="00985ADC">
        <w:t xml:space="preserve">, </w:t>
      </w:r>
      <w:r w:rsidR="00B64653">
        <w:t>regex</w:t>
      </w:r>
    </w:p>
    <w:p w14:paraId="0B8A09F5" w14:textId="533966A1" w:rsidR="004266D4" w:rsidRDefault="004266D4" w:rsidP="0048150F">
      <w:pPr>
        <w:pStyle w:val="ContactInfo"/>
      </w:pPr>
      <w:r>
        <w:t>Exposure to C++, Matlab</w:t>
      </w:r>
      <w:r w:rsidR="00302BC9">
        <w:t xml:space="preserve">, and </w:t>
      </w:r>
      <w:r>
        <w:t>git</w:t>
      </w:r>
    </w:p>
    <w:p w14:paraId="3A413AA6" w14:textId="75682064" w:rsidR="00302BC9" w:rsidRDefault="004266D4" w:rsidP="00CB09CF">
      <w:pPr>
        <w:pStyle w:val="ContactInfo"/>
        <w:spacing w:after="320"/>
      </w:pPr>
      <w:r>
        <w:t>S</w:t>
      </w:r>
      <w:r w:rsidR="00985ADC">
        <w:t>trong</w:t>
      </w:r>
      <w:r w:rsidR="00302BC9">
        <w:t xml:space="preserve"> presentation </w:t>
      </w:r>
      <w:r w:rsidR="00E32C8D">
        <w:t>and</w:t>
      </w:r>
      <w:r w:rsidR="00CB09CF">
        <w:t xml:space="preserve"> communication skills</w:t>
      </w:r>
      <w:r w:rsidR="00E32C8D">
        <w:t>,</w:t>
      </w:r>
      <w:r w:rsidR="00985ADC">
        <w:t xml:space="preserve"> team player</w:t>
      </w:r>
    </w:p>
    <w:p w14:paraId="7373BDD4" w14:textId="67947B5B" w:rsidR="003E3B1D" w:rsidRDefault="00AD3A01" w:rsidP="00CB09CF">
      <w:pPr>
        <w:pStyle w:val="Heading1"/>
        <w:tabs>
          <w:tab w:val="left" w:pos="3857"/>
        </w:tabs>
        <w:spacing w:before="0" w:after="120"/>
      </w:pPr>
      <w:sdt>
        <w:sdtPr>
          <w:id w:val="617349259"/>
          <w:placeholder>
            <w:docPart w:val="8D53181CF01B0249B6229775BE8328A3"/>
          </w:placeholder>
          <w:temporary/>
          <w:showingPlcHdr/>
          <w15:appearance w15:val="hidden"/>
        </w:sdtPr>
        <w:sdtEndPr/>
        <w:sdtContent>
          <w:r w:rsidR="004E5170" w:rsidRPr="00670F23">
            <w:rPr>
              <w:color w:val="4866A2"/>
            </w:rPr>
            <w:t>Experience</w:t>
          </w:r>
        </w:sdtContent>
      </w:sdt>
    </w:p>
    <w:p w14:paraId="3A4671D1" w14:textId="5E6288D8" w:rsidR="003E3B1D" w:rsidRPr="00670F23" w:rsidRDefault="000E5C93" w:rsidP="003405C7">
      <w:pPr>
        <w:pStyle w:val="Heading2"/>
        <w:spacing w:before="0"/>
        <w:rPr>
          <w:color w:val="3FA8BB"/>
        </w:rPr>
      </w:pPr>
      <w:r w:rsidRPr="00670F23">
        <w:rPr>
          <w:color w:val="3FA8BB"/>
        </w:rPr>
        <w:t>Memorial Sloan Kettering Cancer Center</w:t>
      </w:r>
    </w:p>
    <w:p w14:paraId="55A1A14D" w14:textId="712ABAB4" w:rsidR="003405C7" w:rsidRPr="00670F23" w:rsidRDefault="00413CEC" w:rsidP="00CB09CF">
      <w:pPr>
        <w:pStyle w:val="Heading3"/>
        <w:rPr>
          <w:color w:val="3FA8BB"/>
        </w:rPr>
      </w:pPr>
      <w:r w:rsidRPr="00670F23">
        <w:rPr>
          <w:color w:val="3FA8BB"/>
        </w:rPr>
        <w:t xml:space="preserve">2017-present, </w:t>
      </w:r>
      <w:r w:rsidR="000E5C93" w:rsidRPr="00670F23">
        <w:rPr>
          <w:color w:val="3FA8BB"/>
        </w:rPr>
        <w:t>Programmer and Lab Assistant Intern</w:t>
      </w:r>
    </w:p>
    <w:p w14:paraId="177F2978" w14:textId="546688DE" w:rsidR="00413CEC" w:rsidRDefault="00CB09CF" w:rsidP="00CB09CF">
      <w:pPr>
        <w:spacing w:after="320"/>
      </w:pPr>
      <w:r>
        <w:t>Image proce</w:t>
      </w:r>
      <w:r w:rsidR="0080593B">
        <w:t xml:space="preserve">ssing and data analysis at a developmental </w:t>
      </w:r>
      <w:r w:rsidR="003405C7">
        <w:t xml:space="preserve">biology lab </w:t>
      </w:r>
      <w:r w:rsidR="0080593B">
        <w:t>directed by Dr. Mary Baylies</w:t>
      </w:r>
      <w:r>
        <w:t xml:space="preserve"> </w:t>
      </w:r>
      <w:r w:rsidR="003405C7">
        <w:t>that uses drosophila (fruit flies) as a model organ</w:t>
      </w:r>
      <w:r>
        <w:t>ism to study muscle development (</w:t>
      </w:r>
      <w:hyperlink r:id="rId10" w:history="1">
        <w:r w:rsidRPr="00670F23">
          <w:rPr>
            <w:rStyle w:val="Hyperlink"/>
          </w:rPr>
          <w:t>mskcc.org/research/ski/labs/mary-baylies</w:t>
        </w:r>
      </w:hyperlink>
      <w:r w:rsidRPr="00670F23">
        <w:t>).</w:t>
      </w:r>
      <w:r w:rsidR="00561745" w:rsidRPr="00670F23">
        <w:rPr>
          <w:color w:val="4B3A2E" w:themeColor="text2"/>
        </w:rPr>
        <w:t xml:space="preserve"> </w:t>
      </w:r>
      <w:r w:rsidR="00561745">
        <w:t xml:space="preserve">Duties included </w:t>
      </w:r>
      <w:r w:rsidR="00DB574A">
        <w:t xml:space="preserve">interacting with scientists directly to identify and define automation requirements and quantification needs, continuous communication with scientists throughout development, </w:t>
      </w:r>
      <w:r w:rsidR="00413CEC">
        <w:t xml:space="preserve">automation of simple image processing and quantification using Fiji, </w:t>
      </w:r>
      <w:r w:rsidR="0080593B">
        <w:t xml:space="preserve">statistical and </w:t>
      </w:r>
      <w:r w:rsidR="00413CEC">
        <w:t>volumetric calculations for microscope image stacks, coordination and collaboration on a Matlab project tracking cells in a dish and subsequent processing, analysis and visualization of produced data.</w:t>
      </w:r>
    </w:p>
    <w:p w14:paraId="04669652" w14:textId="77777777" w:rsidR="003E3B1D" w:rsidRPr="00670F23" w:rsidRDefault="00517EDF" w:rsidP="003405C7">
      <w:pPr>
        <w:pStyle w:val="Heading1"/>
        <w:spacing w:before="0" w:after="120"/>
        <w:rPr>
          <w:rStyle w:val="Hyperlink"/>
        </w:rPr>
      </w:pPr>
      <w:r w:rsidRPr="00670F23">
        <w:rPr>
          <w:color w:val="4866A2"/>
        </w:rPr>
        <w:t>Publication and Code Repository</w:t>
      </w:r>
    </w:p>
    <w:p w14:paraId="6EA18454" w14:textId="77777777" w:rsidR="003E3B1D" w:rsidRDefault="0079132D">
      <w:r>
        <w:t xml:space="preserve">S. Windner, A. Manhart, </w:t>
      </w:r>
      <w:r w:rsidRPr="00670F23">
        <w:rPr>
          <w:b/>
          <w:bCs/>
          <w:color w:val="3FA8BB"/>
        </w:rPr>
        <w:t>A. Brown</w:t>
      </w:r>
      <w:r>
        <w:t>, A. Mogilner, M Baylies, “Nuclear Scaling is Coordinated among Individual Nuclei in Multi-nucleated Muscle Fibers” Developmental Cell, Vol 49, Issue 1, p48-62, April 8, 2019.</w:t>
      </w:r>
    </w:p>
    <w:p w14:paraId="455E81BA" w14:textId="59512301" w:rsidR="00BF6E1C" w:rsidRPr="00670F23" w:rsidRDefault="00CB09CF" w:rsidP="00BF6E1C">
      <w:pPr>
        <w:rPr>
          <w:color w:val="33E3B4"/>
        </w:rPr>
      </w:pPr>
      <w:r>
        <w:t>General python utilities package I made for my own use</w:t>
      </w:r>
      <w:r w:rsidR="00BF6E1C">
        <w:t xml:space="preserve">: </w:t>
      </w:r>
      <w:r w:rsidR="00BF6E1C" w:rsidRPr="00670F23">
        <w:rPr>
          <w:color w:val="33E3B4"/>
        </w:rPr>
        <w:t xml:space="preserve"> </w:t>
      </w:r>
      <w:hyperlink r:id="rId11" w:history="1">
        <w:r w:rsidR="00155FA1">
          <w:rPr>
            <w:rStyle w:val="Hyperlink"/>
          </w:rPr>
          <w:t>http://github.com/in-tension/brutils</w:t>
        </w:r>
      </w:hyperlink>
    </w:p>
    <w:p w14:paraId="7ED49BE8" w14:textId="77777777" w:rsidR="0076514B" w:rsidRDefault="0076514B" w:rsidP="003405C7">
      <w:pPr>
        <w:pStyle w:val="Heading1"/>
        <w:tabs>
          <w:tab w:val="left" w:pos="2961"/>
        </w:tabs>
        <w:spacing w:before="0" w:after="120"/>
      </w:pPr>
    </w:p>
    <w:p w14:paraId="7FC28C55" w14:textId="3566EF14" w:rsidR="0096764B" w:rsidRDefault="00AD3A01" w:rsidP="003405C7">
      <w:pPr>
        <w:pStyle w:val="Heading1"/>
        <w:tabs>
          <w:tab w:val="left" w:pos="2961"/>
        </w:tabs>
        <w:spacing w:before="0" w:after="120"/>
      </w:pPr>
      <w:sdt>
        <w:sdtPr>
          <w:id w:val="-1150367223"/>
          <w:placeholder>
            <w:docPart w:val="E9221030029EFA49A7B875659AA1F00D"/>
          </w:placeholder>
          <w:temporary/>
          <w:showingPlcHdr/>
          <w15:appearance w15:val="hidden"/>
        </w:sdtPr>
        <w:sdtEndPr/>
        <w:sdtContent>
          <w:r w:rsidR="0096764B" w:rsidRPr="00670F23">
            <w:rPr>
              <w:color w:val="4866A2"/>
            </w:rPr>
            <w:t>Education</w:t>
          </w:r>
        </w:sdtContent>
      </w:sdt>
    </w:p>
    <w:p w14:paraId="658E82C0" w14:textId="77777777" w:rsidR="0096764B" w:rsidRPr="00670F23" w:rsidRDefault="0096764B" w:rsidP="003405C7">
      <w:pPr>
        <w:pStyle w:val="Heading2"/>
        <w:spacing w:before="0"/>
        <w:rPr>
          <w:color w:val="3FA8BB"/>
        </w:rPr>
      </w:pPr>
      <w:r w:rsidRPr="00670F23">
        <w:rPr>
          <w:color w:val="3FA8BB"/>
        </w:rPr>
        <w:t>SUNY Potsdam Freshman 2017-2018</w:t>
      </w:r>
    </w:p>
    <w:p w14:paraId="273AF2EB" w14:textId="77777777" w:rsidR="0096764B" w:rsidRPr="00670F23" w:rsidRDefault="0096764B" w:rsidP="0096764B">
      <w:pPr>
        <w:pStyle w:val="Heading2"/>
        <w:rPr>
          <w:rFonts w:asciiTheme="minorHAnsi" w:eastAsiaTheme="minorHAnsi" w:hAnsiTheme="minorHAnsi" w:cstheme="minorBidi"/>
          <w:b w:val="0"/>
          <w:i w:val="0"/>
          <w:color w:val="3FA8BB"/>
          <w:spacing w:val="0"/>
          <w:sz w:val="22"/>
          <w:szCs w:val="22"/>
        </w:rPr>
      </w:pPr>
      <w:r w:rsidRPr="00670F23">
        <w:rPr>
          <w:color w:val="3FA8BB"/>
        </w:rPr>
        <w:t xml:space="preserve">Pleasantville High School 2016 </w:t>
      </w:r>
    </w:p>
    <w:p w14:paraId="1B85DBD1" w14:textId="77777777" w:rsidR="00BF6E1C" w:rsidRDefault="0096764B">
      <w:r>
        <w:t>Advanced Placement Scholar</w:t>
      </w:r>
    </w:p>
    <w:sectPr w:rsidR="00BF6E1C" w:rsidSect="00AC1C01">
      <w:headerReference w:type="default" r:id="rId12"/>
      <w:footerReference w:type="default" r:id="rId13"/>
      <w:headerReference w:type="first" r:id="rId14"/>
      <w:pgSz w:w="12240" w:h="15840"/>
      <w:pgMar w:top="1773" w:right="1123" w:bottom="810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34C69D" w14:textId="77777777" w:rsidR="00AD3A01" w:rsidRDefault="00AD3A01">
      <w:pPr>
        <w:spacing w:after="0" w:line="240" w:lineRule="auto"/>
      </w:pPr>
      <w:r>
        <w:separator/>
      </w:r>
    </w:p>
  </w:endnote>
  <w:endnote w:type="continuationSeparator" w:id="0">
    <w:p w14:paraId="6109729B" w14:textId="77777777" w:rsidR="00AD3A01" w:rsidRDefault="00AD3A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D8CDB7F" w14:textId="77777777" w:rsidR="003E3B1D" w:rsidRDefault="004E517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716C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22632B" w14:textId="77777777" w:rsidR="00AD3A01" w:rsidRDefault="00AD3A01">
      <w:pPr>
        <w:spacing w:after="0" w:line="240" w:lineRule="auto"/>
      </w:pPr>
      <w:r>
        <w:separator/>
      </w:r>
    </w:p>
  </w:footnote>
  <w:footnote w:type="continuationSeparator" w:id="0">
    <w:p w14:paraId="21CAF194" w14:textId="77777777" w:rsidR="00AD3A01" w:rsidRDefault="00AD3A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68D73D" w14:textId="77777777" w:rsidR="003E3B1D" w:rsidRDefault="004E5170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4B1D29B1" wp14:editId="38D55A6C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oup 4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group w14:anchorId="60536C72" id="Group 4" o:spid="_x0000_s1026" alt="Title: Background graphics" style="position:absolute;margin-left:0;margin-top:0;width:252pt;height:791.85pt;z-index:251661312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">
              <v:rect id="Rectangle 2" o:spid="_x0000_s1027" style="position:absolute;width:32004;height:19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" fillcolor="#4b3a2e [3215]" stroked="f" strokeweight="1pt"/>
              <v:rect id="Rectangle 3" o:spid="_x0000_s1028" style="position:absolute;top:99648;width:32004;height:9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8D8050" w14:textId="77777777" w:rsidR="003E3B1D" w:rsidRDefault="004E5170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6BFAA305" wp14:editId="1D63085B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8401"/>
              <wp:effectExtent l="0" t="0" r="0" b="0"/>
              <wp:wrapNone/>
              <wp:docPr id="5" name="Group 5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8401"/>
                        <a:chOff x="0" y="0"/>
                        <a:chExt cx="3200400" cy="10058401"/>
                      </a:xfrm>
                    </wpg:grpSpPr>
                    <wps:wsp>
                      <wps:cNvPr id="6" name="Rectangle 6"/>
                      <wps:cNvSpPr/>
                      <wps:spPr>
                        <a:xfrm>
                          <a:off x="0" y="0"/>
                          <a:ext cx="3200400" cy="231140"/>
                        </a:xfrm>
                        <a:prstGeom prst="rect">
                          <a:avLst/>
                        </a:prstGeom>
                        <a:solidFill>
                          <a:srgbClr val="33E3B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angle 7"/>
                      <wps:cNvSpPr/>
                      <wps:spPr>
                        <a:xfrm>
                          <a:off x="0" y="9832341"/>
                          <a:ext cx="3200400" cy="226060"/>
                        </a:xfrm>
                        <a:prstGeom prst="rect">
                          <a:avLst/>
                        </a:prstGeom>
                        <a:solidFill>
                          <a:srgbClr val="33E3B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0F6B0FF2" id="Group 5" o:spid="_x0000_s1026" alt="Title: Background graphics" style="position:absolute;margin-left:0;margin-top:0;width:252pt;height:11in;z-index:251663360;mso-width-percent:412;mso-height-percent:1000;mso-position-horizontal:left;mso-position-horizontal-relative:margin;mso-position-vertical:top;mso-position-vertical-relative:page;mso-width-percent:412;mso-height-percent:1000" coordsize="3200400,1005840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">
              <v:rect id="Rectangle 6" o:spid="_x0000_s1027" style="position:absolute;width:3200400;height:2311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ypyjGwwAA&#10;ANoAAAAPAAAAZHJzL2Rvd25yZXYueG1sRI9Pa8JAFMTvBb/D8gRvdWMPwUZXEaVQKAhNxT+3R/aZ&#10;DWbfhuzGxG/fFQo9DjPzG2a5Hmwt7tT6yrGC2TQBQVw4XXGp4PDz8ToH4QOyxtoxKXiQh/Vq9LLE&#10;TLuev+meh1JECPsMFZgQmkxKXxiy6KeuIY7e1bUWQ5RtKXWLfYTbWr4lSSotVhwXDDa0NVTc8s4q&#10;+NqZ9Fjvnb3kun8vuzPvfXdSajIeNgsQgYbwH/5rf2oFKTyvxBsgV7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ypyjGwwAAANoAAAAPAAAAAAAAAAAAAAAAAJcCAABkcnMvZG93&#10;bnJldi54bWxQSwUGAAAAAAQABAD1AAAAhwMAAAAA&#10;" fillcolor="#33e3b4" stroked="f" strokeweight="1pt"/>
              <v:rect id="Rectangle 7" o:spid="_x0000_s1028" style="position:absolute;top:9832341;width:3200400;height:22606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d641dwwAA&#10;ANoAAAAPAAAAZHJzL2Rvd25yZXYueG1sRI9Ba8JAFITvgv9heUJvurEHq6mbIJZCoSA0Squ3R/Y1&#10;G8y+DdmNSf99t1DwOMzMN8w2H20jbtT52rGC5SIBQVw6XXOl4HR8na9B+ICssXFMCn7IQ55NJ1tM&#10;tRv4g25FqESEsE9RgQmhTaX0pSGLfuFa4uh9u85iiLKrpO5wiHDbyMckWUmLNccFgy3tDZXXorcK&#10;3l/M6rM5OHsp9LCp+jMffP+l1MNs3D2DCDSGe/i//aYVPMHflXgDZPYL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d641dwwAAANoAAAAPAAAAAAAAAAAAAAAAAJcCAABkcnMvZG93&#10;bnJldi54bWxQSwUGAAAAAAQABAD1AAAAhwMAAAAA&#10;" fillcolor="#33e3b4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BEC4EE7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7A8CB8C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2CDC59E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EE12B8E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E21877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6B90F87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8DE2A22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F8C2DDC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EE4C8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86CA850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0AF01D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262F0A68"/>
    <w:multiLevelType w:val="multilevel"/>
    <w:tmpl w:val="E2740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1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hideSpellingErrors/>
  <w:hideGrammaticalErrors/>
  <w:activeWritingStyle w:appName="MSWord" w:lang="en-US" w:vendorID="64" w:dllVersion="4096" w:nlCheck="1" w:checkStyle="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C93"/>
    <w:rsid w:val="000426A4"/>
    <w:rsid w:val="000A12BD"/>
    <w:rsid w:val="000B50ED"/>
    <w:rsid w:val="000E5C93"/>
    <w:rsid w:val="00155FA1"/>
    <w:rsid w:val="00170401"/>
    <w:rsid w:val="00181530"/>
    <w:rsid w:val="00255A6B"/>
    <w:rsid w:val="002F0411"/>
    <w:rsid w:val="00302BC9"/>
    <w:rsid w:val="003405C7"/>
    <w:rsid w:val="003465DD"/>
    <w:rsid w:val="003E3B1D"/>
    <w:rsid w:val="00411898"/>
    <w:rsid w:val="00413CEC"/>
    <w:rsid w:val="004266D4"/>
    <w:rsid w:val="0048150F"/>
    <w:rsid w:val="004D1679"/>
    <w:rsid w:val="004E5170"/>
    <w:rsid w:val="00517EDF"/>
    <w:rsid w:val="005408AF"/>
    <w:rsid w:val="00561745"/>
    <w:rsid w:val="00647BAF"/>
    <w:rsid w:val="00670F23"/>
    <w:rsid w:val="00707F45"/>
    <w:rsid w:val="0076514B"/>
    <w:rsid w:val="0079132D"/>
    <w:rsid w:val="0080593B"/>
    <w:rsid w:val="00843D74"/>
    <w:rsid w:val="008C11AD"/>
    <w:rsid w:val="009120A3"/>
    <w:rsid w:val="0096764B"/>
    <w:rsid w:val="00985ADC"/>
    <w:rsid w:val="009E2007"/>
    <w:rsid w:val="00AC1C01"/>
    <w:rsid w:val="00AD3A01"/>
    <w:rsid w:val="00B02376"/>
    <w:rsid w:val="00B135D2"/>
    <w:rsid w:val="00B544ED"/>
    <w:rsid w:val="00B64653"/>
    <w:rsid w:val="00BB1393"/>
    <w:rsid w:val="00BC2F1B"/>
    <w:rsid w:val="00BD6420"/>
    <w:rsid w:val="00BF6E1C"/>
    <w:rsid w:val="00C716C0"/>
    <w:rsid w:val="00C759DA"/>
    <w:rsid w:val="00CB09CF"/>
    <w:rsid w:val="00CC02FC"/>
    <w:rsid w:val="00DB574A"/>
    <w:rsid w:val="00E32C8D"/>
    <w:rsid w:val="00E80A05"/>
    <w:rsid w:val="00FA4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B0AEF6"/>
  <w15:chartTrackingRefBased/>
  <w15:docId w15:val="{BC3007A2-E461-D044-9DBA-1EEE79C52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60" w:line="288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C2F1B"/>
    <w:rPr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20" w:after="200"/>
      <w:contextualSpacing/>
      <w:outlineLvl w:val="0"/>
    </w:pPr>
    <w:rPr>
      <w:rFonts w:asciiTheme="majorHAnsi" w:hAnsiTheme="majorHAnsi"/>
      <w:b/>
      <w:spacing w:val="21"/>
      <w:sz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20" w:after="80"/>
      <w:contextualSpacing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semiHidden/>
    <w:unhideWhenUsed/>
    <w:pPr>
      <w:spacing w:after="240"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b/>
      <w:spacing w:val="21"/>
      <w:sz w:val="26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b/>
      <w:spacing w:val="21"/>
      <w:sz w:val="26"/>
    </w:rPr>
  </w:style>
  <w:style w:type="character" w:customStyle="1" w:styleId="FooterChar">
    <w:name w:val="Footer Char"/>
    <w:basedOn w:val="DefaultParagraphFont"/>
    <w:link w:val="Footer"/>
    <w:uiPriority w:val="99"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  <w:smallCaps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 w:after="240"/>
      <w:contextualSpacing/>
    </w:pPr>
    <w:rPr>
      <w:i/>
      <w:iCs/>
      <w:sz w:val="32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 w:after="240"/>
      <w:contextualSpacing/>
    </w:pPr>
    <w:rPr>
      <w:b/>
      <w:i/>
      <w:iCs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ContactInfo">
    <w:name w:val="Contact Info"/>
    <w:basedOn w:val="Normal"/>
    <w:uiPriority w:val="2"/>
    <w:qFormat/>
    <w:pPr>
      <w:spacing w:after="920"/>
      <w:contextualSpacing/>
    </w:p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B3A2E" w:themeColor="text2"/>
    </w:rPr>
  </w:style>
  <w:style w:type="character" w:styleId="IntenseEmphasis">
    <w:name w:val="Intense Emphasis"/>
    <w:basedOn w:val="DefaultParagraphFont"/>
    <w:uiPriority w:val="21"/>
    <w:semiHidden/>
    <w:unhideWhenUsed/>
    <w:rPr>
      <w:b/>
      <w:i/>
      <w:iCs/>
      <w:color w:val="4B3A2E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216" w:hanging="216"/>
      <w:contextualSpacing/>
    </w:pPr>
  </w:style>
  <w:style w:type="paragraph" w:customStyle="1" w:styleId="Name">
    <w:name w:val="Name"/>
    <w:basedOn w:val="Normal"/>
    <w:link w:val="NameChar"/>
    <w:uiPriority w:val="1"/>
    <w:qFormat/>
    <w:pPr>
      <w:spacing w:after="240" w:line="240" w:lineRule="auto"/>
      <w:contextualSpacing/>
    </w:pPr>
    <w:rPr>
      <w:b/>
      <w:caps/>
      <w:spacing w:val="21"/>
      <w:sz w:val="36"/>
    </w:rPr>
  </w:style>
  <w:style w:type="character" w:customStyle="1" w:styleId="NameChar">
    <w:name w:val="Name Char"/>
    <w:basedOn w:val="DefaultParagraphFont"/>
    <w:link w:val="Name"/>
    <w:uiPriority w:val="1"/>
    <w:rPr>
      <w:b/>
      <w:caps/>
      <w:spacing w:val="21"/>
      <w:sz w:val="3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i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  <w:style w:type="character" w:styleId="Hyperlink">
    <w:name w:val="Hyperlink"/>
    <w:basedOn w:val="DefaultParagraphFont"/>
    <w:uiPriority w:val="99"/>
    <w:unhideWhenUsed/>
    <w:rsid w:val="00670F23"/>
    <w:rPr>
      <w:color w:val="33E3B4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E5C9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unhideWhenUsed/>
    <w:rsid w:val="00670F23"/>
    <w:rPr>
      <w:color w:val="26A986"/>
      <w:u w:val="single"/>
    </w:rPr>
  </w:style>
  <w:style w:type="paragraph" w:customStyle="1" w:styleId="loaitem">
    <w:name w:val="loa__item"/>
    <w:basedOn w:val="Normal"/>
    <w:rsid w:val="007913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character" w:customStyle="1" w:styleId="article-headerpages">
    <w:name w:val="article-header__pages"/>
    <w:basedOn w:val="DefaultParagraphFont"/>
    <w:rsid w:val="0079132D"/>
  </w:style>
  <w:style w:type="character" w:customStyle="1" w:styleId="article-headerdate">
    <w:name w:val="article-header__date"/>
    <w:basedOn w:val="DefaultParagraphFont"/>
    <w:rsid w:val="007913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875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2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3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6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10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6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91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2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github.com/in-tension/brutils" TargetMode="External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header" Target="header2.xml"/><Relationship Id="rId15" Type="http://schemas.openxmlformats.org/officeDocument/2006/relationships/fontTable" Target="fontTable.xml"/><Relationship Id="rId16" Type="http://schemas.openxmlformats.org/officeDocument/2006/relationships/glossaryDocument" Target="glossary/document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hyperlink" Target="mailto:brown.amelia@gmail.com" TargetMode="External"/><Relationship Id="rId10" Type="http://schemas.openxmlformats.org/officeDocument/2006/relationships/hyperlink" Target="https://www.mskcc.org/research/ski/labs/mary-baylies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lisabrown/Library/Containers/com.microsoft.Word/Data/Library/Application%20Support/Microsoft/Office/16.0/DTS/en-US%7bBF1DDF1D-1EAF-BB4B-B190-190411E8E404%7d/%7b9B74F51D-97A7-CA43-9DC6-1831873E667B%7dtf10002079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ADB3571C91B9E41B45715E87FBD02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F1AF5F-7184-074B-919F-3F3C9ADDE411}"/>
      </w:docPartPr>
      <w:docPartBody>
        <w:p w:rsidR="00B1410B" w:rsidRDefault="001420D5">
          <w:pPr>
            <w:pStyle w:val="FADB3571C91B9E41B45715E87FBD0257"/>
          </w:pPr>
          <w:r>
            <w:t>Skills Summary</w:t>
          </w:r>
        </w:p>
      </w:docPartBody>
    </w:docPart>
    <w:docPart>
      <w:docPartPr>
        <w:name w:val="8D53181CF01B0249B6229775BE8328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1C2253-92A5-CF49-985C-3227C86294E8}"/>
      </w:docPartPr>
      <w:docPartBody>
        <w:p w:rsidR="00B1410B" w:rsidRDefault="001420D5">
          <w:pPr>
            <w:pStyle w:val="8D53181CF01B0249B6229775BE8328A3"/>
          </w:pPr>
          <w:r>
            <w:t>Experience</w:t>
          </w:r>
        </w:p>
      </w:docPartBody>
    </w:docPart>
    <w:docPart>
      <w:docPartPr>
        <w:name w:val="E9221030029EFA49A7B875659AA1F0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AABBAC-9EBB-9E42-BE80-5F5C3739C735}"/>
      </w:docPartPr>
      <w:docPartBody>
        <w:p w:rsidR="00B1410B" w:rsidRDefault="002D6812" w:rsidP="002D6812">
          <w:pPr>
            <w:pStyle w:val="E9221030029EFA49A7B875659AA1F00D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812"/>
    <w:rsid w:val="001420D5"/>
    <w:rsid w:val="002D6812"/>
    <w:rsid w:val="007E0C88"/>
    <w:rsid w:val="00B1410B"/>
    <w:rsid w:val="00F93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D95D4EFFC64694EAA83A85B5FEEF8C8">
    <w:name w:val="DD95D4EFFC64694EAA83A85B5FEEF8C8"/>
  </w:style>
  <w:style w:type="paragraph" w:customStyle="1" w:styleId="9F6C4E7DB2E14B4EBBD7AEA84205E070">
    <w:name w:val="9F6C4E7DB2E14B4EBBD7AEA84205E070"/>
  </w:style>
  <w:style w:type="paragraph" w:customStyle="1" w:styleId="FADB3571C91B9E41B45715E87FBD0257">
    <w:name w:val="FADB3571C91B9E41B45715E87FBD0257"/>
  </w:style>
  <w:style w:type="paragraph" w:customStyle="1" w:styleId="B4C6F2FE6F32E74297425CF4A930E5D1">
    <w:name w:val="B4C6F2FE6F32E74297425CF4A930E5D1"/>
  </w:style>
  <w:style w:type="paragraph" w:customStyle="1" w:styleId="57C2E2BADB32AE45A901897161BA55F8">
    <w:name w:val="57C2E2BADB32AE45A901897161BA55F8"/>
  </w:style>
  <w:style w:type="paragraph" w:customStyle="1" w:styleId="B4DAC38CE29CB94F91DA879A39409A5D">
    <w:name w:val="B4DAC38CE29CB94F91DA879A39409A5D"/>
  </w:style>
  <w:style w:type="paragraph" w:customStyle="1" w:styleId="6DD4F38080B86F4D8FEC20F3CB5B6DFB">
    <w:name w:val="6DD4F38080B86F4D8FEC20F3CB5B6DFB"/>
  </w:style>
  <w:style w:type="paragraph" w:customStyle="1" w:styleId="8D53181CF01B0249B6229775BE8328A3">
    <w:name w:val="8D53181CF01B0249B6229775BE8328A3"/>
  </w:style>
  <w:style w:type="paragraph" w:customStyle="1" w:styleId="3F23149B11100B4FBD9289CEE4A4D42E">
    <w:name w:val="3F23149B11100B4FBD9289CEE4A4D42E"/>
  </w:style>
  <w:style w:type="paragraph" w:customStyle="1" w:styleId="2EC536042043A94295A5E6A539DB0F7A">
    <w:name w:val="2EC536042043A94295A5E6A539DB0F7A"/>
  </w:style>
  <w:style w:type="paragraph" w:customStyle="1" w:styleId="46A7B2E0D8792A41B8B353A9DFA35F38">
    <w:name w:val="46A7B2E0D8792A41B8B353A9DFA35F38"/>
  </w:style>
  <w:style w:type="paragraph" w:customStyle="1" w:styleId="77E021B906CC444CA68E337CBCDAC845">
    <w:name w:val="77E021B906CC444CA68E337CBCDAC845"/>
  </w:style>
  <w:style w:type="paragraph" w:customStyle="1" w:styleId="F341190145136E49B6682F18A0D86156">
    <w:name w:val="F341190145136E49B6682F18A0D86156"/>
  </w:style>
  <w:style w:type="paragraph" w:customStyle="1" w:styleId="8D8747E06977664BAB4FDAD10F30AD4D">
    <w:name w:val="8D8747E06977664BAB4FDAD10F30AD4D"/>
  </w:style>
  <w:style w:type="paragraph" w:customStyle="1" w:styleId="E9221030029EFA49A7B875659AA1F00D">
    <w:name w:val="E9221030029EFA49A7B875659AA1F00D"/>
    <w:rsid w:val="002D681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B622BAC-3D63-8442-BB79-F19C9392A8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{9B74F51D-97A7-CA43-9DC6-1831873E667B}tf10002079.dotx</Template>
  <TotalTime>4</TotalTime>
  <Pages>1</Pages>
  <Words>279</Words>
  <Characters>1592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13</cp:revision>
  <cp:lastPrinted>2019-06-30T16:11:00Z</cp:lastPrinted>
  <dcterms:created xsi:type="dcterms:W3CDTF">2019-08-21T18:01:00Z</dcterms:created>
  <dcterms:modified xsi:type="dcterms:W3CDTF">2019-08-21T19:03:00Z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TF10002038</vt:lpwstr>
  </property>
</Properties>
</file>